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56D07" w14:textId="77777777" w:rsidR="00D4140F" w:rsidRDefault="00B946F3">
      <w:pPr>
        <w:pStyle w:val="Heading1"/>
      </w:pPr>
      <w:r>
        <w:t>Using the templating engine GUI</w:t>
      </w:r>
    </w:p>
    <w:p w14:paraId="25B4AF43" w14:textId="77777777" w:rsidR="00D4140F" w:rsidRDefault="00B946F3" w:rsidP="00B946F3">
      <w:pPr>
        <w:pStyle w:val="ListNumber"/>
      </w:pPr>
      <w:r>
        <w:t xml:space="preserve">Using chrome, download this browser extension: </w:t>
      </w:r>
    </w:p>
    <w:p w14:paraId="1FB471C9" w14:textId="77777777" w:rsidR="00B946F3" w:rsidRDefault="009A5EF7" w:rsidP="00B946F3">
      <w:pPr>
        <w:pStyle w:val="ListNumber"/>
        <w:numPr>
          <w:ilvl w:val="1"/>
          <w:numId w:val="14"/>
        </w:numPr>
      </w:pPr>
      <w:hyperlink r:id="rId7" w:history="1">
        <w:r w:rsidRPr="00242665">
          <w:rPr>
            <w:rStyle w:val="Hyperlink"/>
          </w:rPr>
          <w:t>https://chrome.google.com/webstore/detail/modheader/idgpnmonknjnojddfkpgkljpfnnfcklj?hl=en</w:t>
        </w:r>
      </w:hyperlink>
    </w:p>
    <w:p w14:paraId="687DFAB1" w14:textId="77777777" w:rsidR="009A5EF7" w:rsidRDefault="009A5EF7" w:rsidP="009A5EF7">
      <w:pPr>
        <w:pStyle w:val="ListNumber"/>
        <w:numPr>
          <w:ilvl w:val="1"/>
          <w:numId w:val="14"/>
        </w:numPr>
      </w:pPr>
      <w:r>
        <w:t xml:space="preserve">We will use this to add the API key for authentication </w:t>
      </w:r>
    </w:p>
    <w:p w14:paraId="44074DDD" w14:textId="77777777" w:rsidR="009A5EF7" w:rsidRPr="009A5EF7" w:rsidRDefault="009A5EF7" w:rsidP="009A5EF7">
      <w:pPr>
        <w:pStyle w:val="ListNumber"/>
        <w:numPr>
          <w:ilvl w:val="1"/>
          <w:numId w:val="14"/>
        </w:numPr>
        <w:rPr>
          <w:rStyle w:val="s2"/>
          <w:color w:val="595959" w:themeColor="text1" w:themeTint="A6"/>
        </w:rPr>
      </w:pPr>
      <w:r>
        <w:t xml:space="preserve">Our API key is </w:t>
      </w:r>
      <w:r w:rsidRPr="009A5EF7">
        <w:rPr>
          <w:rStyle w:val="s1"/>
          <w:b/>
        </w:rPr>
        <w:t>4a4b6195-e5b1-44cb-96f2-cd195839f1a</w:t>
      </w:r>
      <w:r w:rsidRPr="009A5EF7">
        <w:rPr>
          <w:rStyle w:val="s2"/>
          <w:b/>
        </w:rPr>
        <w:t>6</w:t>
      </w:r>
    </w:p>
    <w:p w14:paraId="6742F0E6" w14:textId="77777777" w:rsidR="009A5EF7" w:rsidRDefault="009A5EF7" w:rsidP="009A5EF7">
      <w:pPr>
        <w:pStyle w:val="ListNumber"/>
        <w:numPr>
          <w:ilvl w:val="1"/>
          <w:numId w:val="14"/>
        </w:numPr>
        <w:rPr>
          <w:rStyle w:val="s2"/>
          <w:color w:val="595959" w:themeColor="text1" w:themeTint="A6"/>
        </w:rPr>
      </w:pPr>
      <w:r w:rsidRPr="009A5EF7">
        <w:rPr>
          <w:rStyle w:val="s2"/>
          <w:color w:val="595959" w:themeColor="text1" w:themeTint="A6"/>
        </w:rPr>
        <w:t>Add the header “template-</w:t>
      </w:r>
      <w:proofErr w:type="spellStart"/>
      <w:r w:rsidRPr="009A5EF7">
        <w:rPr>
          <w:rStyle w:val="s2"/>
          <w:color w:val="595959" w:themeColor="text1" w:themeTint="A6"/>
        </w:rPr>
        <w:t>api</w:t>
      </w:r>
      <w:proofErr w:type="spellEnd"/>
      <w:r w:rsidRPr="009A5EF7">
        <w:rPr>
          <w:rStyle w:val="s2"/>
          <w:color w:val="595959" w:themeColor="text1" w:themeTint="A6"/>
        </w:rPr>
        <w:t>-key” like below</w:t>
      </w:r>
    </w:p>
    <w:p w14:paraId="0E208AB0" w14:textId="77777777" w:rsidR="009A5EF7" w:rsidRDefault="009A5EF7" w:rsidP="00B946F3">
      <w:pPr>
        <w:pStyle w:val="ListNumber"/>
        <w:numPr>
          <w:ilvl w:val="1"/>
          <w:numId w:val="14"/>
        </w:numPr>
      </w:pPr>
      <w:r>
        <w:rPr>
          <w:noProof/>
          <w:lang w:eastAsia="en-US"/>
        </w:rPr>
        <w:drawing>
          <wp:inline distT="0" distB="0" distL="0" distR="0" wp14:anchorId="740DDA3B" wp14:editId="527A0DFB">
            <wp:extent cx="5930900" cy="2628900"/>
            <wp:effectExtent l="0" t="0" r="12700" b="12700"/>
            <wp:docPr id="1" name="Picture 1" descr="/Users/muhammed/Desktop/Screen Shot 2018-09-05 at 11.4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hammed/Desktop/Screen Shot 2018-09-05 at 11.40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4154" w14:textId="77777777" w:rsidR="009A5EF7" w:rsidRDefault="009A5EF7" w:rsidP="009A5EF7">
      <w:pPr>
        <w:pStyle w:val="ListNumber"/>
      </w:pPr>
      <w:r>
        <w:t xml:space="preserve">With our authentication set now </w:t>
      </w:r>
      <w:proofErr w:type="spellStart"/>
      <w:proofErr w:type="gramStart"/>
      <w:r>
        <w:t>lets</w:t>
      </w:r>
      <w:proofErr w:type="spellEnd"/>
      <w:proofErr w:type="gramEnd"/>
      <w:r>
        <w:t xml:space="preserve"> navigate to the address below and create a report</w:t>
      </w:r>
    </w:p>
    <w:p w14:paraId="5A58009E" w14:textId="77777777" w:rsidR="009A5EF7" w:rsidRDefault="009A5EF7" w:rsidP="009A5EF7">
      <w:pPr>
        <w:pStyle w:val="ListNumber"/>
        <w:numPr>
          <w:ilvl w:val="1"/>
          <w:numId w:val="14"/>
        </w:numPr>
      </w:pPr>
      <w:r>
        <w:t xml:space="preserve">Link: </w:t>
      </w:r>
      <w:hyperlink r:id="rId9" w:history="1">
        <w:r w:rsidRPr="00242665">
          <w:rPr>
            <w:rStyle w:val="Hyperlink"/>
          </w:rPr>
          <w:t>http://13.58.157.47:8081/createReport</w:t>
        </w:r>
      </w:hyperlink>
    </w:p>
    <w:p w14:paraId="7D1C83B6" w14:textId="77777777" w:rsidR="009A5EF7" w:rsidRDefault="009A5EF7" w:rsidP="009A5EF7">
      <w:pPr>
        <w:pStyle w:val="ListNumber"/>
        <w:numPr>
          <w:ilvl w:val="1"/>
          <w:numId w:val="14"/>
        </w:numPr>
      </w:pPr>
      <w:r>
        <w:t>You will see the template we are using is “invoiceTemplate.docx”, take a look at this before generating the template to see what we are replacing</w:t>
      </w:r>
    </w:p>
    <w:p w14:paraId="49F5E6E9" w14:textId="77777777" w:rsidR="009A5EF7" w:rsidRDefault="009A5EF7" w:rsidP="009A5EF7">
      <w:pPr>
        <w:pStyle w:val="ListNumber"/>
        <w:numPr>
          <w:ilvl w:val="1"/>
          <w:numId w:val="14"/>
        </w:numPr>
      </w:pPr>
      <w:r>
        <w:t xml:space="preserve">You can see get the template here: </w:t>
      </w:r>
      <w:hyperlink r:id="rId10" w:history="1">
        <w:r w:rsidRPr="00242665">
          <w:rPr>
            <w:rStyle w:val="Hyperlink"/>
          </w:rPr>
          <w:t>http://13.58.157.47:8081/template/invoiceTemplate.docx</w:t>
        </w:r>
      </w:hyperlink>
    </w:p>
    <w:p w14:paraId="79A853FB" w14:textId="77777777" w:rsidR="009A5EF7" w:rsidRDefault="009A5EF7" w:rsidP="009A5EF7">
      <w:pPr>
        <w:pStyle w:val="ListNumber"/>
      </w:pPr>
      <w:r>
        <w:lastRenderedPageBreak/>
        <w:t>Now we need to change the variables set in the template, go ahead and manipulate the placeholders to a proper company name etc.</w:t>
      </w:r>
    </w:p>
    <w:p w14:paraId="49AAAE22" w14:textId="77777777" w:rsidR="009A5EF7" w:rsidRDefault="009A5EF7" w:rsidP="009A5EF7">
      <w:pPr>
        <w:pStyle w:val="ListNumber"/>
        <w:numPr>
          <w:ilvl w:val="1"/>
          <w:numId w:val="14"/>
        </w:numPr>
      </w:pPr>
      <w:r>
        <w:t>You can generate with the following options</w:t>
      </w:r>
    </w:p>
    <w:p w14:paraId="33E72233" w14:textId="77777777" w:rsidR="009A5EF7" w:rsidRDefault="009A5EF7" w:rsidP="009A5EF7">
      <w:pPr>
        <w:pStyle w:val="ListNumber"/>
        <w:numPr>
          <w:ilvl w:val="1"/>
          <w:numId w:val="14"/>
        </w:numPr>
      </w:pPr>
      <w:r>
        <w:rPr>
          <w:noProof/>
          <w:lang w:eastAsia="en-US"/>
        </w:rPr>
        <w:drawing>
          <wp:inline distT="0" distB="0" distL="0" distR="0" wp14:anchorId="6755936A" wp14:editId="590526A4">
            <wp:extent cx="3937000" cy="2908300"/>
            <wp:effectExtent l="0" t="0" r="0" b="12700"/>
            <wp:docPr id="2" name="Picture 2" descr="/Users/muhammed/Desktop/Screen Shot 2018-09-05 at 11.4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hammed/Desktop/Screen Shot 2018-09-05 at 11.43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BBD2" w14:textId="77777777" w:rsidR="009A5EF7" w:rsidRPr="009A5EF7" w:rsidRDefault="009A5EF7" w:rsidP="009A5EF7">
      <w:pPr>
        <w:pStyle w:val="ListNumber"/>
      </w:pPr>
      <w:r>
        <w:t>Now select a file name if you like and generate the template, a link will be provided after generation, copy and paste this to view the PDF report</w:t>
      </w:r>
    </w:p>
    <w:p w14:paraId="3A8D3118" w14:textId="77777777" w:rsidR="00B946F3" w:rsidRDefault="00B946F3" w:rsidP="00B946F3">
      <w:pPr>
        <w:pStyle w:val="Heading1"/>
      </w:pPr>
      <w:r>
        <w:t xml:space="preserve">Using the templating engine </w:t>
      </w:r>
      <w:r>
        <w:t>API</w:t>
      </w:r>
    </w:p>
    <w:p w14:paraId="55A13C56" w14:textId="77777777" w:rsidR="00B946F3" w:rsidRDefault="00B946F3" w:rsidP="009A5EF7">
      <w:pPr>
        <w:pStyle w:val="ListNumber"/>
        <w:numPr>
          <w:ilvl w:val="0"/>
          <w:numId w:val="16"/>
        </w:numPr>
      </w:pPr>
      <w:r>
        <w:t>Please refer to API documentation for this</w:t>
      </w:r>
    </w:p>
    <w:p w14:paraId="2594882F" w14:textId="77777777" w:rsidR="009A5EF7" w:rsidRDefault="009A5EF7" w:rsidP="009A5EF7">
      <w:pPr>
        <w:pStyle w:val="ListNumber"/>
        <w:numPr>
          <w:ilvl w:val="0"/>
          <w:numId w:val="16"/>
        </w:numPr>
      </w:pPr>
      <w:r>
        <w:t xml:space="preserve">Doc: </w:t>
      </w:r>
      <w:hyperlink r:id="rId12" w:history="1">
        <w:r w:rsidRPr="00242665">
          <w:rPr>
            <w:rStyle w:val="Hyperlink"/>
          </w:rPr>
          <w:t>https://app.swaggerhub.com/apis/m2jobe/FrancisTemplatingEngine/docs/1.0.0</w:t>
        </w:r>
      </w:hyperlink>
    </w:p>
    <w:p w14:paraId="4E393DDA" w14:textId="77777777" w:rsidR="009A5EF7" w:rsidRPr="00B946F3" w:rsidRDefault="009A5EF7" w:rsidP="009A5EF7">
      <w:pPr>
        <w:pStyle w:val="ListNumber"/>
        <w:numPr>
          <w:ilvl w:val="0"/>
          <w:numId w:val="0"/>
        </w:numPr>
        <w:ind w:left="432"/>
      </w:pPr>
      <w:bookmarkStart w:id="0" w:name="_GoBack"/>
      <w:bookmarkEnd w:id="0"/>
    </w:p>
    <w:sectPr w:rsidR="009A5EF7" w:rsidRPr="00B946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AA234" w14:textId="77777777" w:rsidR="00B97BA2" w:rsidRDefault="00B97BA2">
      <w:pPr>
        <w:spacing w:after="0" w:line="240" w:lineRule="auto"/>
      </w:pPr>
      <w:r>
        <w:separator/>
      </w:r>
    </w:p>
    <w:p w14:paraId="2CDD4BA1" w14:textId="77777777" w:rsidR="00B97BA2" w:rsidRDefault="00B97BA2"/>
    <w:p w14:paraId="40AB35CE" w14:textId="77777777" w:rsidR="00B97BA2" w:rsidRDefault="00B97BA2"/>
  </w:endnote>
  <w:endnote w:type="continuationSeparator" w:id="0">
    <w:p w14:paraId="305622F8" w14:textId="77777777" w:rsidR="00B97BA2" w:rsidRDefault="00B97BA2">
      <w:pPr>
        <w:spacing w:after="0" w:line="240" w:lineRule="auto"/>
      </w:pPr>
      <w:r>
        <w:continuationSeparator/>
      </w:r>
    </w:p>
    <w:p w14:paraId="738840B6" w14:textId="77777777" w:rsidR="00B97BA2" w:rsidRDefault="00B97BA2"/>
    <w:p w14:paraId="4D2774F0" w14:textId="77777777" w:rsidR="00B97BA2" w:rsidRDefault="00B9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A73EC" w14:textId="77777777" w:rsidR="00D4140F" w:rsidRDefault="00D414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7F9D4" w14:textId="77777777" w:rsidR="00D4140F" w:rsidRDefault="00B97BA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E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9DC26" w14:textId="77777777" w:rsidR="00D4140F" w:rsidRDefault="00D414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5AB9F" w14:textId="77777777" w:rsidR="00B97BA2" w:rsidRDefault="00B97BA2">
      <w:pPr>
        <w:spacing w:after="0" w:line="240" w:lineRule="auto"/>
      </w:pPr>
      <w:r>
        <w:separator/>
      </w:r>
    </w:p>
    <w:p w14:paraId="4C45DC09" w14:textId="77777777" w:rsidR="00B97BA2" w:rsidRDefault="00B97BA2"/>
    <w:p w14:paraId="2F1726FA" w14:textId="77777777" w:rsidR="00B97BA2" w:rsidRDefault="00B97BA2"/>
  </w:footnote>
  <w:footnote w:type="continuationSeparator" w:id="0">
    <w:p w14:paraId="5DB91460" w14:textId="77777777" w:rsidR="00B97BA2" w:rsidRDefault="00B97BA2">
      <w:pPr>
        <w:spacing w:after="0" w:line="240" w:lineRule="auto"/>
      </w:pPr>
      <w:r>
        <w:continuationSeparator/>
      </w:r>
    </w:p>
    <w:p w14:paraId="204F9C71" w14:textId="77777777" w:rsidR="00B97BA2" w:rsidRDefault="00B97BA2"/>
    <w:p w14:paraId="29314E4E" w14:textId="77777777" w:rsidR="00B97BA2" w:rsidRDefault="00B97BA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EB96B" w14:textId="77777777" w:rsidR="00D4140F" w:rsidRDefault="00D414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71047" w14:textId="77777777" w:rsidR="00D4140F" w:rsidRDefault="00D414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946DE" w14:textId="77777777" w:rsidR="00D4140F" w:rsidRDefault="00D414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27C2DDD"/>
    <w:multiLevelType w:val="hybridMultilevel"/>
    <w:tmpl w:val="4DF421B4"/>
    <w:lvl w:ilvl="0" w:tplc="2ACE89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  <w:num w:numId="1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F3"/>
    <w:rsid w:val="009A5EF7"/>
    <w:rsid w:val="00B946F3"/>
    <w:rsid w:val="00B97BA2"/>
    <w:rsid w:val="00D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A93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6F3"/>
    <w:rPr>
      <w:color w:val="8956A5" w:themeColor="followedHyperlink"/>
      <w:u w:val="single"/>
    </w:rPr>
  </w:style>
  <w:style w:type="paragraph" w:customStyle="1" w:styleId="p1">
    <w:name w:val="p1"/>
    <w:basedOn w:val="Normal"/>
    <w:rsid w:val="009A5EF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2">
    <w:name w:val="s2"/>
    <w:basedOn w:val="DefaultParagraphFont"/>
    <w:rsid w:val="009A5EF7"/>
    <w:rPr>
      <w:color w:val="C33720"/>
    </w:rPr>
  </w:style>
  <w:style w:type="character" w:customStyle="1" w:styleId="s1">
    <w:name w:val="s1"/>
    <w:basedOn w:val="DefaultParagraphFont"/>
    <w:rsid w:val="009A5EF7"/>
  </w:style>
  <w:style w:type="character" w:customStyle="1" w:styleId="apple-converted-space">
    <w:name w:val="apple-converted-space"/>
    <w:basedOn w:val="DefaultParagraphFont"/>
    <w:rsid w:val="009A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3.58.157.47:8081/createReport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13.58.157.47:8081/template/invoiceTemplate.docx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app.swaggerhub.com/apis/m2jobe/FrancisTemplatingEngine/docs/1.0.0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rome.google.com/webstore/detail/modheader/idgpnmonknjnojddfkpgkljpfnnfcklj?hl=en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uhammed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E5"/>
    <w:rsid w:val="00236DE5"/>
    <w:rsid w:val="00BC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5FC45E6040243B1DE0E3BB1E52272">
    <w:name w:val="5EA5FC45E6040243B1DE0E3BB1E52272"/>
  </w:style>
  <w:style w:type="paragraph" w:styleId="ListNumber">
    <w:name w:val="List Number"/>
    <w:basedOn w:val="Normal"/>
    <w:uiPriority w:val="10"/>
    <w:unhideWhenUsed/>
    <w:qFormat/>
    <w:rsid w:val="00236DE5"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CA266CAF5717D648872E995EE1746844">
    <w:name w:val="CA266CAF5717D648872E995EE1746844"/>
  </w:style>
  <w:style w:type="paragraph" w:customStyle="1" w:styleId="8D24D1A62F262C459361C8425D7446A1">
    <w:name w:val="8D24D1A62F262C459361C8425D7446A1"/>
    <w:rsid w:val="00236DE5"/>
  </w:style>
  <w:style w:type="paragraph" w:customStyle="1" w:styleId="53AE6F1F86E1804D9881E75F36132047">
    <w:name w:val="53AE6F1F86E1804D9881E75F36132047"/>
    <w:rsid w:val="00236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9</TotalTime>
  <Pages>2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2018-09-06T03:36:00Z</dcterms:created>
  <dcterms:modified xsi:type="dcterms:W3CDTF">2018-09-06T03:45:00Z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