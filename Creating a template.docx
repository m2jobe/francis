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AE511" w14:textId="77777777" w:rsidR="008B01B2" w:rsidRDefault="00FA65AA">
      <w:pPr>
        <w:pStyle w:val="Heading1"/>
      </w:pPr>
      <w:r>
        <w:t>Creating a template</w:t>
      </w:r>
    </w:p>
    <w:p w14:paraId="14E2B630" w14:textId="77777777" w:rsidR="00FA65AA" w:rsidRDefault="00FA65AA" w:rsidP="00FA65AA">
      <w:pPr>
        <w:spacing w:after="0" w:line="240" w:lineRule="auto"/>
        <w:rPr>
          <w:rFonts w:eastAsia="Times New Roman" w:cs="Times New Roman"/>
          <w:lang w:eastAsia="en-US"/>
        </w:rPr>
      </w:pPr>
      <w:r w:rsidRPr="00FA65AA">
        <w:rPr>
          <w:rFonts w:eastAsia="Times New Roman" w:cs="Times New Roman"/>
          <w:lang w:eastAsia="en-US"/>
        </w:rPr>
        <w:t>You can find several template examples</w:t>
      </w:r>
      <w:r>
        <w:rPr>
          <w:rFonts w:eastAsia="Times New Roman" w:cs="Times New Roman"/>
          <w:lang w:eastAsia="en-US"/>
        </w:rPr>
        <w:t xml:space="preserve"> in the </w:t>
      </w:r>
      <w:proofErr w:type="spellStart"/>
      <w:r>
        <w:rPr>
          <w:rFonts w:eastAsia="Times New Roman" w:cs="Times New Roman"/>
          <w:lang w:eastAsia="en-US"/>
        </w:rPr>
        <w:t>exampleTemplates</w:t>
      </w:r>
      <w:proofErr w:type="spellEnd"/>
      <w:r>
        <w:rPr>
          <w:rFonts w:eastAsia="Times New Roman" w:cs="Times New Roman"/>
          <w:lang w:eastAsia="en-US"/>
        </w:rPr>
        <w:t xml:space="preserve"> folder on generating different types of placeholders.</w:t>
      </w:r>
    </w:p>
    <w:p w14:paraId="58741066" w14:textId="77777777" w:rsidR="00FA65AA" w:rsidRDefault="00FA65AA" w:rsidP="00FA65AA">
      <w:pPr>
        <w:spacing w:after="0" w:line="240" w:lineRule="auto"/>
        <w:rPr>
          <w:rFonts w:eastAsia="Times New Roman" w:cs="Times New Roman"/>
          <w:lang w:eastAsia="en-US"/>
        </w:rPr>
      </w:pPr>
    </w:p>
    <w:p w14:paraId="77A60566" w14:textId="77777777" w:rsidR="007D7860" w:rsidRDefault="007D7860" w:rsidP="00FA65AA">
      <w:pPr>
        <w:spacing w:after="0" w:line="240" w:lineRule="auto"/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For simple placeholders:</w:t>
      </w:r>
    </w:p>
    <w:p w14:paraId="372A0CEC" w14:textId="77777777" w:rsidR="007D7860" w:rsidRPr="000368B1" w:rsidRDefault="007D7860" w:rsidP="007D7860">
      <w:pPr>
        <w:pStyle w:val="Heading3"/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  <w:lang w:eastAsia="en-US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INS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 xml:space="preserve"> (</w:t>
      </w: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=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>)</w:t>
      </w:r>
      <w:r w:rsid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 xml:space="preserve"> (Insert)</w:t>
      </w:r>
    </w:p>
    <w:p w14:paraId="633E7EBE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Inserts the result of a given JavaScript snippet:</w:t>
      </w:r>
    </w:p>
    <w:p w14:paraId="6F912406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+++INS project.name+++ (+++INS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project.details</w:t>
      </w:r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.year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+++)</w:t>
      </w:r>
    </w:p>
    <w:p w14:paraId="2E1FF4B0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or...</w:t>
      </w:r>
    </w:p>
    <w:p w14:paraId="1AFADD2E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+++INS `${project.name} (${$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details.year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})`+++</w:t>
      </w:r>
    </w:p>
    <w:p w14:paraId="2503EE00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Note that the last evaluated expression is inserted into the document, so you can include more complex code if you wish:</w:t>
      </w:r>
    </w:p>
    <w:p w14:paraId="22CE49FF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+++INS</w:t>
      </w:r>
    </w:p>
    <w:p w14:paraId="5EF986DD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const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a =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Math.random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();</w:t>
      </w:r>
    </w:p>
    <w:p w14:paraId="25B7B436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const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b =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Math.round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((a - 0.5) * 20);</w:t>
      </w:r>
    </w:p>
    <w:p w14:paraId="138952FD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`A number between -10 and 10: ${b</w:t>
      </w:r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}.`</w:t>
      </w:r>
      <w:proofErr w:type="gramEnd"/>
    </w:p>
    <w:p w14:paraId="16415F72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64F76058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You can also use this shorthand notation:</w:t>
      </w:r>
    </w:p>
    <w:p w14:paraId="0137F833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+++= project.name+++ (+++=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project.details</w:t>
      </w:r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.year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+++)</w:t>
      </w:r>
    </w:p>
    <w:p w14:paraId="5B39630A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+++= `${project.name} (${$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details.year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})`+++</w:t>
      </w:r>
    </w:p>
    <w:p w14:paraId="43995E69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You can also access functions in the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additionalJsContext</w:t>
      </w:r>
      <w:proofErr w:type="spell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parameter to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createReport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(</w:t>
      </w:r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)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, which may even return a Promise. The resolved value of the Promise will be inserted in the document.</w:t>
      </w:r>
    </w:p>
    <w:p w14:paraId="6DC7B709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Use JavaScript's ternary operator to implement an </w:t>
      </w:r>
      <w:r w:rsidRPr="000368B1">
        <w:rPr>
          <w:rStyle w:val="Emphasis"/>
          <w:rFonts w:asciiTheme="minorHAnsi" w:hAnsiTheme="minorHAnsi"/>
          <w:color w:val="595959" w:themeColor="text1" w:themeTint="A6"/>
          <w:sz w:val="28"/>
          <w:szCs w:val="28"/>
        </w:rPr>
        <w:t>if-else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structure:</w:t>
      </w:r>
    </w:p>
    <w:p w14:paraId="21C5CCC2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+++=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details.year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!= null ? `(${$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details.year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})` : ''+++</w:t>
      </w:r>
    </w:p>
    <w:p w14:paraId="3C4CE4F3" w14:textId="77777777" w:rsidR="00FA65AA" w:rsidRPr="00FA65AA" w:rsidRDefault="00FA65AA" w:rsidP="00FA65AA">
      <w:pPr>
        <w:spacing w:after="0" w:line="240" w:lineRule="auto"/>
        <w:rPr>
          <w:rFonts w:eastAsia="Times New Roman" w:cs="Times New Roman"/>
          <w:lang w:eastAsia="en-US"/>
        </w:rPr>
      </w:pPr>
    </w:p>
    <w:p w14:paraId="6CF81A23" w14:textId="77777777" w:rsidR="007D7860" w:rsidRPr="000368B1" w:rsidRDefault="007D7860" w:rsidP="007D7860">
      <w:pPr>
        <w:pStyle w:val="Heading3"/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  <w:lang w:eastAsia="en-US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lastRenderedPageBreak/>
        <w:t>EXEC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 xml:space="preserve"> (</w:t>
      </w: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!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>)</w:t>
      </w:r>
    </w:p>
    <w:p w14:paraId="050FA515" w14:textId="77777777" w:rsidR="007D7860" w:rsidRPr="000368B1" w:rsidRDefault="007D7860" w:rsidP="007D7860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Executes a given JavaScript snippet, just like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INS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or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=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, but doesn't insert anything in the document. You can use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EXEC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, for example, to define functions or constants before using them elsewhere in your template.</w:t>
      </w:r>
    </w:p>
    <w:p w14:paraId="443CCD8D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+++EXEC</w:t>
      </w:r>
    </w:p>
    <w:p w14:paraId="6BA67987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const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myFun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= () =&gt;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Math.random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();</w:t>
      </w:r>
    </w:p>
    <w:p w14:paraId="6C91320B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const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MY_CONSTANT = 3;</w:t>
      </w:r>
    </w:p>
    <w:p w14:paraId="1939AF88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550FBEA9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</w:p>
    <w:p w14:paraId="58123375" w14:textId="77777777" w:rsidR="007D7860" w:rsidRPr="000368B1" w:rsidRDefault="007D7860" w:rsidP="007D7860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+++!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const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ANOTHER_CONSTANT = 5; +++</w:t>
      </w:r>
    </w:p>
    <w:p w14:paraId="4D4CF615" w14:textId="77777777" w:rsidR="007D7860" w:rsidRPr="000368B1" w:rsidRDefault="007D7860" w:rsidP="007D7860">
      <w:pPr>
        <w:pStyle w:val="Heading3"/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IMAGE</w:t>
      </w:r>
    </w:p>
    <w:p w14:paraId="1C8950A8" w14:textId="77777777" w:rsidR="00FE467B" w:rsidRPr="000368B1" w:rsidRDefault="007D7860" w:rsidP="00FE467B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Includes an image with the data resulting from </w:t>
      </w:r>
      <w:bookmarkStart w:id="0" w:name="_GoBack"/>
      <w:bookmarkEnd w:id="0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evaluating a JavaScript snippet:</w:t>
      </w:r>
    </w:p>
    <w:p w14:paraId="5AE80C61" w14:textId="77777777" w:rsidR="00FE467B" w:rsidRPr="000368B1" w:rsidRDefault="00FE467B" w:rsidP="00FE467B">
      <w:pPr>
        <w:pStyle w:val="p1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+++IMAGE </w:t>
      </w:r>
      <w:proofErr w:type="gramStart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({ width</w:t>
      </w:r>
      <w:proofErr w:type="gram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: 3, height: 3, path: './sample.png' })+++</w:t>
      </w:r>
    </w:p>
    <w:p w14:paraId="132FCCCB" w14:textId="77777777" w:rsidR="00FE467B" w:rsidRPr="000368B1" w:rsidRDefault="00FE467B" w:rsidP="00FE467B">
      <w:pPr>
        <w:pStyle w:val="p1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+++IMAGE </w:t>
      </w:r>
      <w:proofErr w:type="gramStart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({ width</w:t>
      </w:r>
      <w:proofErr w:type="gram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: 3, height: 3, path: './sample.jpg' })+++</w:t>
      </w:r>
    </w:p>
    <w:p w14:paraId="2BD03C46" w14:textId="77777777" w:rsidR="00FE467B" w:rsidRPr="000368B1" w:rsidRDefault="00FE467B" w:rsidP="00FE467B">
      <w:pPr>
        <w:pStyle w:val="p1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+++IMAGE </w:t>
      </w:r>
      <w:proofErr w:type="gramStart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({ width</w:t>
      </w:r>
      <w:proofErr w:type="gram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: 3, height: 3, path: './sample.jpeg' })+++</w:t>
      </w:r>
    </w:p>
    <w:p w14:paraId="6EA50991" w14:textId="77777777" w:rsidR="00FE467B" w:rsidRPr="000368B1" w:rsidRDefault="00FE467B" w:rsidP="00FE467B">
      <w:pPr>
        <w:pStyle w:val="p1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+++IMAGE </w:t>
      </w:r>
      <w:proofErr w:type="gramStart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({ width</w:t>
      </w:r>
      <w:proofErr w:type="gram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: 3, height: 3, path: './sample.gif' })+++</w:t>
      </w:r>
    </w:p>
    <w:p w14:paraId="4C6CEC19" w14:textId="77777777" w:rsidR="008B01B2" w:rsidRPr="000368B1" w:rsidRDefault="008B01B2" w:rsidP="00FA65AA">
      <w:pPr>
        <w:pStyle w:val="ListNumber"/>
        <w:numPr>
          <w:ilvl w:val="0"/>
          <w:numId w:val="0"/>
        </w:numPr>
        <w:ind w:left="432" w:hanging="432"/>
      </w:pPr>
    </w:p>
    <w:p w14:paraId="09AA4EA1" w14:textId="77777777" w:rsidR="00FE467B" w:rsidRPr="000368B1" w:rsidRDefault="00FE467B" w:rsidP="00FA65AA">
      <w:pPr>
        <w:pStyle w:val="ListNumber"/>
        <w:numPr>
          <w:ilvl w:val="0"/>
          <w:numId w:val="0"/>
        </w:numPr>
        <w:ind w:left="432" w:hanging="432"/>
      </w:pPr>
      <w:r w:rsidRPr="000368B1">
        <w:t>QR codes can be generated from links provided</w:t>
      </w:r>
    </w:p>
    <w:p w14:paraId="65973E45" w14:textId="77777777" w:rsidR="00FE467B" w:rsidRPr="000368B1" w:rsidRDefault="00FE467B" w:rsidP="00FE467B">
      <w:pPr>
        <w:pStyle w:val="HTMLPreformatted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+++IMAGE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qrCode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(</w:t>
      </w:r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project.url)+</w:t>
      </w:r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</w:t>
      </w:r>
    </w:p>
    <w:p w14:paraId="763CB75A" w14:textId="77777777" w:rsidR="00FE467B" w:rsidRPr="000368B1" w:rsidRDefault="00FE467B" w:rsidP="00FA65AA">
      <w:pPr>
        <w:pStyle w:val="ListNumber"/>
        <w:numPr>
          <w:ilvl w:val="0"/>
          <w:numId w:val="0"/>
        </w:numPr>
        <w:ind w:left="432" w:hanging="432"/>
      </w:pPr>
    </w:p>
    <w:p w14:paraId="1252F32E" w14:textId="77777777" w:rsidR="00FE467B" w:rsidRPr="000368B1" w:rsidRDefault="00FE467B" w:rsidP="00FA65AA">
      <w:pPr>
        <w:pStyle w:val="ListNumber"/>
        <w:numPr>
          <w:ilvl w:val="0"/>
          <w:numId w:val="0"/>
        </w:numPr>
        <w:ind w:left="432" w:hanging="432"/>
      </w:pPr>
      <w:r w:rsidRPr="000368B1">
        <w:t>Image attributes:</w:t>
      </w:r>
    </w:p>
    <w:p w14:paraId="1347EC61" w14:textId="77777777" w:rsidR="00FE467B" w:rsidRPr="00FE467B" w:rsidRDefault="00FE467B" w:rsidP="00FE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0368B1">
        <w:rPr>
          <w:rFonts w:cs="Courier New"/>
          <w:lang w:eastAsia="en-US"/>
        </w:rPr>
        <w:t>width</w:t>
      </w:r>
      <w:r w:rsidRPr="00FE467B">
        <w:rPr>
          <w:rFonts w:eastAsia="Times New Roman" w:cs="Times New Roman"/>
          <w:lang w:eastAsia="en-US"/>
        </w:rPr>
        <w:t xml:space="preserve"> in cm</w:t>
      </w:r>
    </w:p>
    <w:p w14:paraId="4943EF59" w14:textId="77777777" w:rsidR="00FE467B" w:rsidRPr="00FE467B" w:rsidRDefault="00FE467B" w:rsidP="00FE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0368B1">
        <w:rPr>
          <w:rFonts w:cs="Courier New"/>
          <w:lang w:eastAsia="en-US"/>
        </w:rPr>
        <w:t>height</w:t>
      </w:r>
      <w:r w:rsidRPr="00FE467B">
        <w:rPr>
          <w:rFonts w:eastAsia="Times New Roman" w:cs="Times New Roman"/>
          <w:lang w:eastAsia="en-US"/>
        </w:rPr>
        <w:t xml:space="preserve"> in cm</w:t>
      </w:r>
    </w:p>
    <w:p w14:paraId="4E420651" w14:textId="77777777" w:rsidR="00FE467B" w:rsidRPr="00FE467B" w:rsidRDefault="00FE467B" w:rsidP="00FE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0368B1">
        <w:rPr>
          <w:rFonts w:cs="Courier New"/>
          <w:lang w:eastAsia="en-US"/>
        </w:rPr>
        <w:t>path</w:t>
      </w:r>
      <w:r w:rsidRPr="00FE467B">
        <w:rPr>
          <w:rFonts w:eastAsia="Times New Roman" w:cs="Times New Roman"/>
          <w:lang w:eastAsia="en-US"/>
        </w:rPr>
        <w:t xml:space="preserve"> </w:t>
      </w:r>
      <w:r w:rsidRPr="000368B1">
        <w:rPr>
          <w:rFonts w:eastAsia="Times New Roman" w:cs="Times New Roman"/>
          <w:i/>
          <w:iCs/>
          <w:lang w:eastAsia="en-US"/>
        </w:rPr>
        <w:t>[optional]</w:t>
      </w:r>
      <w:r w:rsidRPr="00FE467B">
        <w:rPr>
          <w:rFonts w:eastAsia="Times New Roman" w:cs="Times New Roman"/>
          <w:lang w:eastAsia="en-US"/>
        </w:rPr>
        <w:t xml:space="preserve"> (in Node only): path to the image to be embedded (absolute or relative to the current working directory)</w:t>
      </w:r>
    </w:p>
    <w:p w14:paraId="55F93B39" w14:textId="77777777" w:rsidR="00FE467B" w:rsidRPr="00FE467B" w:rsidRDefault="00FE467B" w:rsidP="00FE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0368B1">
        <w:rPr>
          <w:rFonts w:cs="Courier New"/>
          <w:lang w:eastAsia="en-US"/>
        </w:rPr>
        <w:t>data</w:t>
      </w:r>
      <w:r w:rsidRPr="00FE467B">
        <w:rPr>
          <w:rFonts w:eastAsia="Times New Roman" w:cs="Times New Roman"/>
          <w:lang w:eastAsia="en-US"/>
        </w:rPr>
        <w:t xml:space="preserve"> </w:t>
      </w:r>
      <w:r w:rsidRPr="000368B1">
        <w:rPr>
          <w:rFonts w:eastAsia="Times New Roman" w:cs="Times New Roman"/>
          <w:i/>
          <w:iCs/>
          <w:lang w:eastAsia="en-US"/>
        </w:rPr>
        <w:t>[optional]</w:t>
      </w:r>
      <w:r w:rsidRPr="00FE467B">
        <w:rPr>
          <w:rFonts w:eastAsia="Times New Roman" w:cs="Times New Roman"/>
          <w:lang w:eastAsia="en-US"/>
        </w:rPr>
        <w:t xml:space="preserve">: either an </w:t>
      </w:r>
      <w:proofErr w:type="spellStart"/>
      <w:r w:rsidRPr="00FE467B">
        <w:rPr>
          <w:rFonts w:eastAsia="Times New Roman" w:cs="Times New Roman"/>
          <w:lang w:eastAsia="en-US"/>
        </w:rPr>
        <w:t>ArrayBuffer</w:t>
      </w:r>
      <w:proofErr w:type="spellEnd"/>
      <w:r w:rsidRPr="00FE467B">
        <w:rPr>
          <w:rFonts w:eastAsia="Times New Roman" w:cs="Times New Roman"/>
          <w:lang w:eastAsia="en-US"/>
        </w:rPr>
        <w:t xml:space="preserve"> or a base64 string with the image data</w:t>
      </w:r>
    </w:p>
    <w:p w14:paraId="5561E5D4" w14:textId="77777777" w:rsidR="00FE467B" w:rsidRPr="00FE467B" w:rsidRDefault="00FE467B" w:rsidP="00FE46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0368B1">
        <w:rPr>
          <w:rFonts w:cs="Courier New"/>
          <w:lang w:eastAsia="en-US"/>
        </w:rPr>
        <w:t>extension</w:t>
      </w:r>
      <w:r w:rsidRPr="00FE467B">
        <w:rPr>
          <w:rFonts w:eastAsia="Times New Roman" w:cs="Times New Roman"/>
          <w:lang w:eastAsia="en-US"/>
        </w:rPr>
        <w:t xml:space="preserve"> </w:t>
      </w:r>
      <w:r w:rsidRPr="000368B1">
        <w:rPr>
          <w:rFonts w:eastAsia="Times New Roman" w:cs="Times New Roman"/>
          <w:i/>
          <w:iCs/>
          <w:lang w:eastAsia="en-US"/>
        </w:rPr>
        <w:t>[optional]</w:t>
      </w:r>
      <w:r w:rsidRPr="00FE467B">
        <w:rPr>
          <w:rFonts w:eastAsia="Times New Roman" w:cs="Times New Roman"/>
          <w:lang w:eastAsia="en-US"/>
        </w:rPr>
        <w:t xml:space="preserve">: e.g. </w:t>
      </w:r>
      <w:r w:rsidRPr="000368B1">
        <w:rPr>
          <w:rFonts w:cs="Courier New"/>
          <w:lang w:eastAsia="en-US"/>
        </w:rPr>
        <w:t>.</w:t>
      </w:r>
      <w:proofErr w:type="spellStart"/>
      <w:r w:rsidRPr="000368B1">
        <w:rPr>
          <w:rFonts w:cs="Courier New"/>
          <w:lang w:eastAsia="en-US"/>
        </w:rPr>
        <w:t>png</w:t>
      </w:r>
      <w:proofErr w:type="spellEnd"/>
    </w:p>
    <w:p w14:paraId="27BAD3FA" w14:textId="77777777" w:rsidR="00FE467B" w:rsidRPr="000368B1" w:rsidRDefault="00FE467B" w:rsidP="00FE467B">
      <w:pPr>
        <w:pStyle w:val="ListNumber"/>
        <w:numPr>
          <w:ilvl w:val="0"/>
          <w:numId w:val="0"/>
        </w:numPr>
      </w:pPr>
    </w:p>
    <w:p w14:paraId="4562EF1E" w14:textId="77777777" w:rsidR="00FE467B" w:rsidRPr="000368B1" w:rsidRDefault="00FE467B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Either specify the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path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or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data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+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extension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.</w:t>
      </w:r>
    </w:p>
    <w:p w14:paraId="7F7C2ECE" w14:textId="77777777" w:rsidR="000368B1" w:rsidRPr="000368B1" w:rsidRDefault="000368B1" w:rsidP="000368B1">
      <w:pPr>
        <w:pStyle w:val="Heading3"/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  <w:lang w:eastAsia="en-US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LINK</w:t>
      </w:r>
    </w:p>
    <w:p w14:paraId="5A1C9E07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Includes a hyperlink with the data resulting from evaluating a JavaScript snippet:</w:t>
      </w:r>
    </w:p>
    <w:p w14:paraId="16E762DD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+++LINK </w:t>
      </w:r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({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url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: project.url, label: project.name })+++</w:t>
      </w:r>
    </w:p>
    <w:p w14:paraId="45C8767A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If the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label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is not specified, the URL is used as a label.</w:t>
      </w:r>
    </w:p>
    <w:p w14:paraId="3675F705" w14:textId="77777777" w:rsidR="000368B1" w:rsidRPr="000368B1" w:rsidRDefault="000368B1" w:rsidP="000368B1">
      <w:pPr>
        <w:pStyle w:val="Heading3"/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FOR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 xml:space="preserve"> and </w:t>
      </w: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END-FOR</w:t>
      </w:r>
    </w:p>
    <w:p w14:paraId="66924658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Loop over a group of elements (resulting from the evaluation of a JavaScript expression):</w:t>
      </w:r>
    </w:p>
    <w:p w14:paraId="14A17B68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+++FOR person IN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project.people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12080BAB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+++INS $person.name+++ (since +++INS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person.since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+++)</w:t>
      </w:r>
    </w:p>
    <w:p w14:paraId="59B44C27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+++END-FOR person+++</w:t>
      </w:r>
    </w:p>
    <w:p w14:paraId="74DA545F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Since JavaScript expressions are supported, you can for example filter the loop domain:</w:t>
      </w:r>
    </w:p>
    <w:p w14:paraId="76E3C967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+++FOR person IN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project.people</w:t>
      </w:r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.filter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(person =&gt; </w:t>
      </w:r>
      <w:proofErr w:type="spell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person.since</w:t>
      </w:r>
      <w:proofErr w:type="spell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&gt; 2013)+++</w:t>
      </w:r>
    </w:p>
    <w:p w14:paraId="1BB26F3A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...</w:t>
      </w:r>
    </w:p>
    <w:p w14:paraId="2761D2D2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FOR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loops also work over table rows:</w:t>
      </w:r>
    </w:p>
    <w:p w14:paraId="6EE19874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----------------------------------------------------------</w:t>
      </w:r>
    </w:p>
    <w:p w14:paraId="5FA295FF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| Name                         | Since                   |</w:t>
      </w:r>
    </w:p>
    <w:p w14:paraId="7B613B37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----------------------------------------------------------</w:t>
      </w:r>
    </w:p>
    <w:p w14:paraId="5C29962E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| +++FOR person IN             |                         |</w:t>
      </w:r>
    </w:p>
    <w:p w14:paraId="42733D73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|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project.people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            |                         |</w:t>
      </w:r>
    </w:p>
    <w:p w14:paraId="5A093D57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----------------------------------------------------------</w:t>
      </w:r>
    </w:p>
    <w:p w14:paraId="2F832745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| +++INS $person.name+++       | +++INS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person.since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 |</w:t>
      </w:r>
    </w:p>
    <w:p w14:paraId="558654C9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----------------------------------------------------------</w:t>
      </w:r>
    </w:p>
    <w:p w14:paraId="1D6F913E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lastRenderedPageBreak/>
        <w:t>| +++END-FOR person+++         |                         |</w:t>
      </w:r>
    </w:p>
    <w:p w14:paraId="5C23B26A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----------------------------------------------------------</w:t>
      </w:r>
    </w:p>
    <w:p w14:paraId="608083DE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Finally, you can nest loops (this example assumes a different data set):</w:t>
      </w:r>
    </w:p>
    <w:p w14:paraId="3D4FC30D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+++FOR company IN companies+++</w:t>
      </w:r>
    </w:p>
    <w:p w14:paraId="37FA96AD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+++INS $company.name+++</w:t>
      </w:r>
    </w:p>
    <w:p w14:paraId="2373333B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+++FOR person IN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company.people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158123BF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* +++INS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person.firstName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16450A8A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+++FOR project IN $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person.projects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</w:t>
      </w:r>
    </w:p>
    <w:p w14:paraId="71B213CA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   - +++INS $project.name+++</w:t>
      </w:r>
    </w:p>
    <w:p w14:paraId="57AE2D69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+++END-FOR project+++</w:t>
      </w:r>
    </w:p>
    <w:p w14:paraId="5010E6E4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+++END-FOR person+++</w:t>
      </w:r>
    </w:p>
    <w:p w14:paraId="33769930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</w:p>
    <w:p w14:paraId="67DF908A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+++END-FOR company+++</w:t>
      </w:r>
    </w:p>
    <w:p w14:paraId="06B8F0A1" w14:textId="77777777" w:rsidR="000368B1" w:rsidRPr="000368B1" w:rsidRDefault="000368B1" w:rsidP="000368B1">
      <w:pPr>
        <w:pStyle w:val="Heading3"/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IF</w:t>
      </w:r>
      <w:r w:rsidRPr="000368B1">
        <w:rPr>
          <w:rFonts w:asciiTheme="minorHAnsi" w:eastAsia="Times New Roman" w:hAnsiTheme="minorHAnsi"/>
          <w:b/>
          <w:color w:val="595959" w:themeColor="text1" w:themeTint="A6"/>
          <w:sz w:val="28"/>
          <w:szCs w:val="28"/>
        </w:rPr>
        <w:t xml:space="preserve"> and </w:t>
      </w:r>
      <w:r w:rsidRPr="000368B1">
        <w:rPr>
          <w:rStyle w:val="HTMLCode"/>
          <w:rFonts w:asciiTheme="minorHAnsi" w:hAnsiTheme="minorHAnsi"/>
          <w:b/>
          <w:color w:val="595959" w:themeColor="text1" w:themeTint="A6"/>
          <w:sz w:val="28"/>
          <w:szCs w:val="28"/>
        </w:rPr>
        <w:t>END-IF</w:t>
      </w:r>
    </w:p>
    <w:p w14:paraId="7FF3F294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Include contents conditionally (depending on the evaluation of a JavaScript expression):</w:t>
      </w:r>
    </w:p>
    <w:p w14:paraId="4CAE0A68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+++IF person.name === 'Guillermo'+++</w:t>
      </w:r>
    </w:p>
    <w:p w14:paraId="4BD20E53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+++= </w:t>
      </w:r>
      <w:proofErr w:type="spellStart"/>
      <w:proofErr w:type="gramStart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person.fullName</w:t>
      </w:r>
      <w:proofErr w:type="spellEnd"/>
      <w:proofErr w:type="gramEnd"/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 xml:space="preserve"> +++</w:t>
      </w:r>
    </w:p>
    <w:p w14:paraId="547C581F" w14:textId="77777777" w:rsidR="000368B1" w:rsidRPr="000368B1" w:rsidRDefault="000368B1" w:rsidP="000368B1">
      <w:pPr>
        <w:pStyle w:val="HTMLPreformatted"/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</w:pP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+++END-IF+++</w:t>
      </w:r>
    </w:p>
    <w:p w14:paraId="414D9286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  <w:proofErr w:type="gramStart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>Similarly</w:t>
      </w:r>
      <w:proofErr w:type="gramEnd"/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to the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FOR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command, it also works over table rows. You can also nest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IF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commands and mix &amp; match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IF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and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FOR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commands. In fact, for the technically inclined: the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IF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command is implemented as a </w:t>
      </w:r>
      <w:r w:rsidRPr="000368B1">
        <w:rPr>
          <w:rStyle w:val="HTMLCode"/>
          <w:rFonts w:asciiTheme="minorHAnsi" w:hAnsiTheme="minorHAnsi"/>
          <w:color w:val="595959" w:themeColor="text1" w:themeTint="A6"/>
          <w:sz w:val="28"/>
          <w:szCs w:val="28"/>
        </w:rPr>
        <w:t>FOR</w:t>
      </w:r>
      <w:r w:rsidRPr="000368B1">
        <w:rPr>
          <w:rFonts w:asciiTheme="minorHAnsi" w:hAnsiTheme="minorHAnsi"/>
          <w:color w:val="595959" w:themeColor="text1" w:themeTint="A6"/>
          <w:sz w:val="28"/>
          <w:szCs w:val="28"/>
        </w:rPr>
        <w:t xml:space="preserve"> command with 1 or 0 iterations, depending on the expression value.</w:t>
      </w:r>
    </w:p>
    <w:p w14:paraId="57FB02C8" w14:textId="77777777" w:rsidR="000368B1" w:rsidRPr="000368B1" w:rsidRDefault="000368B1" w:rsidP="000368B1">
      <w:pPr>
        <w:pStyle w:val="NormalWeb"/>
        <w:rPr>
          <w:rFonts w:asciiTheme="minorHAnsi" w:hAnsiTheme="minorHAnsi"/>
          <w:color w:val="595959" w:themeColor="text1" w:themeTint="A6"/>
          <w:sz w:val="28"/>
          <w:szCs w:val="28"/>
        </w:rPr>
      </w:pPr>
    </w:p>
    <w:p w14:paraId="53A6A645" w14:textId="77777777" w:rsidR="00FE467B" w:rsidRDefault="00FE467B" w:rsidP="00FA65AA">
      <w:pPr>
        <w:pStyle w:val="ListNumber"/>
        <w:numPr>
          <w:ilvl w:val="0"/>
          <w:numId w:val="0"/>
        </w:numPr>
        <w:ind w:left="432" w:hanging="432"/>
      </w:pPr>
    </w:p>
    <w:sectPr w:rsidR="00FE46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484AC" w14:textId="77777777" w:rsidR="00711591" w:rsidRDefault="00711591">
      <w:pPr>
        <w:spacing w:after="0" w:line="240" w:lineRule="auto"/>
      </w:pPr>
      <w:r>
        <w:separator/>
      </w:r>
    </w:p>
    <w:p w14:paraId="49329A05" w14:textId="77777777" w:rsidR="00711591" w:rsidRDefault="00711591"/>
    <w:p w14:paraId="354B7BFF" w14:textId="77777777" w:rsidR="00711591" w:rsidRDefault="00711591"/>
  </w:endnote>
  <w:endnote w:type="continuationSeparator" w:id="0">
    <w:p w14:paraId="671BC8A1" w14:textId="77777777" w:rsidR="00711591" w:rsidRDefault="00711591">
      <w:pPr>
        <w:spacing w:after="0" w:line="240" w:lineRule="auto"/>
      </w:pPr>
      <w:r>
        <w:continuationSeparator/>
      </w:r>
    </w:p>
    <w:p w14:paraId="2FECBB81" w14:textId="77777777" w:rsidR="00711591" w:rsidRDefault="00711591"/>
    <w:p w14:paraId="27E216BC" w14:textId="77777777" w:rsidR="00711591" w:rsidRDefault="00711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FD31A" w14:textId="77777777" w:rsidR="008B01B2" w:rsidRDefault="008B01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B061A" w14:textId="77777777" w:rsidR="008B01B2" w:rsidRDefault="007115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8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F0F2F" w14:textId="77777777" w:rsidR="008B01B2" w:rsidRDefault="008B01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68DD5" w14:textId="77777777" w:rsidR="00711591" w:rsidRDefault="00711591">
      <w:pPr>
        <w:spacing w:after="0" w:line="240" w:lineRule="auto"/>
      </w:pPr>
      <w:r>
        <w:separator/>
      </w:r>
    </w:p>
    <w:p w14:paraId="335BE1F9" w14:textId="77777777" w:rsidR="00711591" w:rsidRDefault="00711591"/>
    <w:p w14:paraId="66F8CCC6" w14:textId="77777777" w:rsidR="00711591" w:rsidRDefault="00711591"/>
  </w:footnote>
  <w:footnote w:type="continuationSeparator" w:id="0">
    <w:p w14:paraId="05CD4E8D" w14:textId="77777777" w:rsidR="00711591" w:rsidRDefault="00711591">
      <w:pPr>
        <w:spacing w:after="0" w:line="240" w:lineRule="auto"/>
      </w:pPr>
      <w:r>
        <w:continuationSeparator/>
      </w:r>
    </w:p>
    <w:p w14:paraId="304B34E4" w14:textId="77777777" w:rsidR="00711591" w:rsidRDefault="00711591"/>
    <w:p w14:paraId="5038D51C" w14:textId="77777777" w:rsidR="00711591" w:rsidRDefault="0071159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C0800" w14:textId="77777777" w:rsidR="008B01B2" w:rsidRDefault="008B01B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16A07" w14:textId="77777777" w:rsidR="008B01B2" w:rsidRDefault="008B01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DB2EB" w14:textId="77777777" w:rsidR="008B01B2" w:rsidRDefault="008B01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5AF7692"/>
    <w:multiLevelType w:val="multilevel"/>
    <w:tmpl w:val="12A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AA"/>
    <w:rsid w:val="000368B1"/>
    <w:rsid w:val="00711591"/>
    <w:rsid w:val="007D7860"/>
    <w:rsid w:val="008B01B2"/>
    <w:rsid w:val="00FA65AA"/>
    <w:rsid w:val="00FE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5AB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786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786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860"/>
    <w:rPr>
      <w:rFonts w:ascii="Courier New" w:hAnsi="Courier New" w:cs="Courier New"/>
      <w:color w:val="auto"/>
      <w:sz w:val="20"/>
      <w:szCs w:val="20"/>
      <w:lang w:eastAsia="en-US"/>
    </w:rPr>
  </w:style>
  <w:style w:type="paragraph" w:customStyle="1" w:styleId="p1">
    <w:name w:val="p1"/>
    <w:basedOn w:val="Normal"/>
    <w:rsid w:val="00FE467B"/>
    <w:pPr>
      <w:spacing w:after="0" w:line="240" w:lineRule="auto"/>
    </w:pPr>
    <w:rPr>
      <w:rFonts w:ascii="Times" w:hAnsi="Times" w:cs="Times New Roman"/>
      <w:color w:val="auto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uhammed/Library/Containers/com.microsoft.Word/Data/Library/Caches/1033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02"/>
    <w:rsid w:val="008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142ADFC053C488CF9477046AAB51A">
    <w:name w:val="437142ADFC053C488CF9477046AAB51A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7359E60F3CF50748A012EBD66DAD3337">
    <w:name w:val="7359E60F3CF50748A012EBD66DAD3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7</TotalTime>
  <Pages>4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2018-09-05T20:36:00Z</dcterms:created>
  <dcterms:modified xsi:type="dcterms:W3CDTF">2018-09-05T20:45:00Z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